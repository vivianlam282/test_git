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23FC67AE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B61538E" w14:textId="77777777" w:rsidR="00556337" w:rsidRPr="00A628CD" w:rsidRDefault="00A628CD" w:rsidP="00E5521B">
            <w:pPr>
              <w:pStyle w:val="Title"/>
              <w:rPr>
                <w:sz w:val="52"/>
              </w:rPr>
            </w:pPr>
            <w:r w:rsidRPr="00A628CD">
              <w:rPr>
                <w:sz w:val="52"/>
              </w:rPr>
              <w:t>Vivian</w:t>
            </w:r>
          </w:p>
          <w:p w14:paraId="0FCF613B" w14:textId="77777777" w:rsidR="00FE18B2" w:rsidRPr="00565B06" w:rsidRDefault="00A628CD" w:rsidP="00A628CD">
            <w:pPr>
              <w:pStyle w:val="Subtitle"/>
            </w:pPr>
            <w:r w:rsidRPr="00A628CD">
              <w:rPr>
                <w:sz w:val="52"/>
              </w:rPr>
              <w:t>Lam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6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494"/>
              <w:gridCol w:w="106"/>
              <w:gridCol w:w="79"/>
            </w:tblGrid>
            <w:tr w:rsidR="00323C3F" w:rsidRPr="009D0878" w14:paraId="03DE54A1" w14:textId="77777777" w:rsidTr="00DC6275">
              <w:trPr>
                <w:trHeight w:val="594"/>
              </w:trPr>
              <w:tc>
                <w:tcPr>
                  <w:tcW w:w="349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1D1C49D" w14:textId="1F07697B" w:rsidR="00323C3F" w:rsidRPr="009D0878" w:rsidRDefault="00FD73FF" w:rsidP="003D217B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F861DCEDB1DD3A42B9F2E1C9FABAE813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D217B">
                        <w:t xml:space="preserve">The Block on Pearl North </w:t>
                      </w:r>
                      <w:r w:rsidR="003D217B">
                        <w:br/>
                        <w:t>2208 Pearl St.</w:t>
                      </w:r>
                      <w:r w:rsidR="003D217B">
                        <w:br/>
                        <w:t xml:space="preserve"> Austin, TX 78705</w:t>
                      </w:r>
                    </w:sdtContent>
                  </w:sdt>
                </w:p>
              </w:tc>
              <w:tc>
                <w:tcPr>
                  <w:tcW w:w="185" w:type="dxa"/>
                  <w:gridSpan w:val="2"/>
                  <w:tcMar>
                    <w:top w:w="0" w:type="dxa"/>
                    <w:left w:w="0" w:type="dxa"/>
                    <w:right w:w="0" w:type="dxa"/>
                  </w:tcMar>
                </w:tcPr>
                <w:p w14:paraId="07708D03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4040071" wp14:editId="3891DE78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DF7919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32BA3D4" w14:textId="77777777" w:rsidTr="00DC6275">
              <w:trPr>
                <w:trHeight w:val="295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6D8D32EF67E0304EB7D819895106314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494" w:type="dxa"/>
                      <w:tcMar>
                        <w:left w:w="720" w:type="dxa"/>
                        <w:right w:w="29" w:type="dxa"/>
                      </w:tcMar>
                    </w:tcPr>
                    <w:p w14:paraId="0361623C" w14:textId="77777777" w:rsidR="00323C3F" w:rsidRPr="009D0878" w:rsidRDefault="00A628CD" w:rsidP="00A628CD">
                      <w:pPr>
                        <w:pStyle w:val="ContactInfo"/>
                      </w:pPr>
                      <w:r>
                        <w:t>832-512-3087</w:t>
                      </w:r>
                    </w:p>
                  </w:tc>
                </w:sdtContent>
              </w:sdt>
              <w:tc>
                <w:tcPr>
                  <w:tcW w:w="185" w:type="dxa"/>
                  <w:gridSpan w:val="2"/>
                  <w:tcMar>
                    <w:left w:w="0" w:type="dxa"/>
                    <w:right w:w="0" w:type="dxa"/>
                  </w:tcMar>
                </w:tcPr>
                <w:p w14:paraId="4A023EAF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F107F41" wp14:editId="46EEBC66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498417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tMQrE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AAF96DB" w14:textId="77777777" w:rsidTr="00DC6275">
              <w:trPr>
                <w:trHeight w:val="277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305ACFE60E80884F8A7C8F8F3F3E5BE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494" w:type="dxa"/>
                      <w:tcMar>
                        <w:left w:w="720" w:type="dxa"/>
                        <w:right w:w="29" w:type="dxa"/>
                      </w:tcMar>
                    </w:tcPr>
                    <w:p w14:paraId="4C38D734" w14:textId="77777777" w:rsidR="00323C3F" w:rsidRPr="009D0878" w:rsidRDefault="00A628CD" w:rsidP="00A628CD">
                      <w:pPr>
                        <w:pStyle w:val="ContactInfo"/>
                      </w:pPr>
                      <w:r>
                        <w:t>Vivianlam282@yahoo.com</w:t>
                      </w:r>
                    </w:p>
                  </w:tc>
                </w:sdtContent>
              </w:sdt>
              <w:tc>
                <w:tcPr>
                  <w:tcW w:w="185" w:type="dxa"/>
                  <w:gridSpan w:val="2"/>
                  <w:tcMar>
                    <w:left w:w="0" w:type="dxa"/>
                    <w:right w:w="0" w:type="dxa"/>
                  </w:tcMar>
                </w:tcPr>
                <w:p w14:paraId="3BA4C1E7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FBE8273" wp14:editId="5A9F571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A57657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8117924" w14:textId="77777777" w:rsidTr="00DC6275">
              <w:trPr>
                <w:trHeight w:val="630"/>
              </w:trPr>
              <w:tc>
                <w:tcPr>
                  <w:tcW w:w="3494" w:type="dxa"/>
                  <w:tcMar>
                    <w:left w:w="720" w:type="dxa"/>
                    <w:right w:w="29" w:type="dxa"/>
                  </w:tcMar>
                </w:tcPr>
                <w:p w14:paraId="7D3B2486" w14:textId="77777777" w:rsidR="00323C3F" w:rsidRPr="009D0878" w:rsidRDefault="00323C3F" w:rsidP="00A628CD">
                  <w:pPr>
                    <w:pStyle w:val="ContactInfo"/>
                    <w:jc w:val="left"/>
                  </w:pPr>
                </w:p>
              </w:tc>
              <w:tc>
                <w:tcPr>
                  <w:tcW w:w="185" w:type="dxa"/>
                  <w:gridSpan w:val="2"/>
                  <w:tcMar>
                    <w:left w:w="0" w:type="dxa"/>
                    <w:right w:w="0" w:type="dxa"/>
                  </w:tcMar>
                </w:tcPr>
                <w:p w14:paraId="60F52822" w14:textId="77777777" w:rsidR="00323C3F" w:rsidRPr="009D0878" w:rsidRDefault="00323C3F" w:rsidP="00A628CD">
                  <w:pPr>
                    <w:pStyle w:val="Icons"/>
                    <w:jc w:val="left"/>
                  </w:pPr>
                </w:p>
              </w:tc>
            </w:tr>
            <w:tr w:rsidR="00A628CD" w:rsidRPr="009D0878" w14:paraId="6A3183B7" w14:textId="77777777" w:rsidTr="00DC6275">
              <w:trPr>
                <w:gridAfter w:val="1"/>
                <w:wAfter w:w="79" w:type="dxa"/>
              </w:trPr>
              <w:tc>
                <w:tcPr>
                  <w:tcW w:w="3494" w:type="dxa"/>
                  <w:tcMar>
                    <w:left w:w="720" w:type="dxa"/>
                    <w:right w:w="29" w:type="dxa"/>
                  </w:tcMar>
                </w:tcPr>
                <w:p w14:paraId="11613D49" w14:textId="77777777" w:rsidR="00A628CD" w:rsidRPr="009D0878" w:rsidRDefault="00A628CD" w:rsidP="00323C3F">
                  <w:pPr>
                    <w:pStyle w:val="ContactInfo"/>
                  </w:pPr>
                </w:p>
              </w:tc>
              <w:tc>
                <w:tcPr>
                  <w:tcW w:w="106" w:type="dxa"/>
                  <w:tcMar>
                    <w:left w:w="0" w:type="dxa"/>
                    <w:right w:w="0" w:type="dxa"/>
                  </w:tcMar>
                </w:tcPr>
                <w:p w14:paraId="5A78DFE0" w14:textId="77777777" w:rsidR="00A628CD" w:rsidRPr="009D0878" w:rsidRDefault="00A628CD" w:rsidP="00323C3F">
                  <w:pPr>
                    <w:pStyle w:val="Icons"/>
                  </w:pPr>
                </w:p>
              </w:tc>
            </w:tr>
          </w:tbl>
          <w:p w14:paraId="0897008A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05166413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252244DF" w14:textId="77777777" w:rsidR="000E24AC" w:rsidRPr="00565B06" w:rsidRDefault="00075B13" w:rsidP="00DC6275">
            <w:pPr>
              <w:pStyle w:val="Icons"/>
              <w:jc w:val="left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EEB822" wp14:editId="631AD80E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F72B10" id="Objective in circle icon" o:spid="_x0000_s1026" alt="Objectiv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VYawQAA&#10;ANsAAAAPAAAAZHJzL2Rvd25yZXYueG1sRE9LawIxEL4X/A9hBG81aytFtkYRobAXpb6gvQ2b6WZ1&#10;M1mSVNN/bwqF3ubje858mWwnruRD61jBZFyAIK6dbrlRcDy8Pc5AhIissXNMCn4owHIxeJhjqd2N&#10;d3Tdx0bkEA4lKjAx9qWUoTZkMYxdT5y5L+ctxgx9I7XHWw63nXwqihdpseXcYLCntaH6sv+2Ct4/&#10;qjR7Pnkv0+f2vNlUpr+YnVKjYVq9goiU4r/4z13pPH8Kv7/kA+Ti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olWGs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jl3wgAA&#10;ANsAAAAPAAAAZHJzL2Rvd25yZXYueG1sRE9Na8JAEL0L/Q/LFLw1uxUsmrpKKlqkF03a0uuQHZPQ&#10;7GzIrhr/vVsoeJvH+5zFarCtOFPvG8canhMFgrh0puFKw9fn9mkGwgdkg61j0nAlD6vlw2iBqXEX&#10;zulchErEEPYpaqhD6FIpfVmTRZ+4jjhyR9dbDBH2lTQ9XmK4beVEqRdpseHYUGNH65rK3+JkNRzy&#10;Yr5/+87z948j+R+Vqd0222g9fhyyVxCBhnAX/7t3Js6fwt8v8QC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mOXfCAAAA2wAAAA8AAAAAAAAAAAAAAAAAlwIAAGRycy9kb3du&#10;cmV2LnhtbFBLBQYAAAAABAAEAPUAAACGAwAAAAA=&#10;" path="m54,0l815,,832,3,847,10,858,22,866,37,869,54,866,71,858,86,847,98,832,106,815,108,54,108,37,106,22,98,10,86,3,71,,54,3,37,10,22,22,10,37,3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KcAwQAA&#10;ANsAAAAPAAAAZHJzL2Rvd25yZXYueG1sRE9Na8JAEL0L/odlBG+6aw9So6tEqUV6qUkVr0N2TILZ&#10;2ZDdavz33UKht3m8z1ltetuIO3W+dqxhNlUgiAtnai41nL72k1cQPiAbbByThid52KyHgxUmxj04&#10;o3seShFD2CeooQqhTaT0RUUW/dS1xJG7us5iiLArpenwEcNtI1+UmkuLNceGClvaVVTc8m+r4Zjl&#10;i8/tOcveP67kLypVh336pvV41KdLEIH68C/+cx9MnD+H31/iAXL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SnAMEAAADbAAAADwAAAAAAAAAAAAAAAACXAgAAZHJzL2Rvd25y&#10;ZXYueG1sUEsFBgAAAAAEAAQA9QAAAIUDAAAAAA==&#10;" path="m54,0l815,,832,2,847,10,858,22,866,37,869,54,866,71,858,86,847,98,832,105,815,108,54,108,37,105,22,98,10,86,3,71,,54,3,37,10,22,22,10,37,2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lDUwwAA&#10;ANsAAAAPAAAAZHJzL2Rvd25yZXYueG1sRE9Na8JAEL0L/Q/LFLzVjR6sja4ipQVLEW3U0OOQnSah&#10;2dk1u9X4712h4G0e73Nmi8404kStry0rGA4SEMSF1TWXCva796cJCB+QNTaWScGFPCzmD70Zptqe&#10;+YtOWShFDGGfooIqBJdK6YuKDPqBdcSR+7GtwRBhW0rd4jmGm0aOkmQsDdYcGyp09FpR8Zv9GQUu&#10;Gx2+88/O0Pb4kruPfL1p3oJS/cduOQURqAt38b97peP8Z7j9Eg+Q8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SlDUwwAAANsAAAAPAAAAAAAAAAAAAAAAAJcCAABkcnMvZG93&#10;bnJldi54bWxQSwUGAAAAAAQABAD1AAAAhwMAAAAA&#10;" path="m54,0l815,,832,3,847,11,858,23,866,37,869,55,866,72,858,87,847,98,832,106,815,109,54,109,37,106,22,98,10,87,3,72,,55,3,37,10,23,22,11,37,3,54,0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EB8DD81" w14:textId="77777777" w:rsidR="000E24AC" w:rsidRPr="00565B06" w:rsidRDefault="00FD73FF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47E7FC223F6CC84DA4F95B178B49157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4709E7F2" w14:textId="11035324" w:rsidR="00A77B4D" w:rsidRPr="00565B06" w:rsidRDefault="007173CE" w:rsidP="007850D1">
      <w:r>
        <w:t xml:space="preserve">Looking for a position around </w:t>
      </w:r>
      <w:r w:rsidR="00AA7109">
        <w:t>a pharmacy</w:t>
      </w:r>
      <w:r w:rsidR="00486E29">
        <w:t xml:space="preserve"> or science</w:t>
      </w:r>
      <w:r w:rsidR="00AA7109">
        <w:t xml:space="preserve"> setting that will enable me to </w:t>
      </w:r>
      <w:r w:rsidR="00486E29">
        <w:t>gain experience and knowledge</w:t>
      </w:r>
      <w:r w:rsidR="00AA7109">
        <w:t xml:space="preserve"> </w:t>
      </w:r>
      <w:r w:rsidR="00486E29">
        <w:t xml:space="preserve">of </w:t>
      </w:r>
      <w:r w:rsidR="00AA7109">
        <w:t>the responsibilities of a pharmacist or a pharmacy technician.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9B909F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2140DD9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DF6AA1" wp14:editId="710A5849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4AA619" id="Education in circle icon" o:spid="_x0000_s1026" alt="Education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iPmEwQAA&#10;ANsAAAAPAAAAZHJzL2Rvd25yZXYueG1sRE9LawIxEL4L/ocwQm81awtFt0YRQdiLpb7A3obNdLN1&#10;M1mSVNN/3xQK3ubje858mWwnruRD61jBZFyAIK6dbrlRcDxsHqcgQkTW2DkmBT8UYLkYDuZYanfj&#10;HV33sRE5hEOJCkyMfSllqA1ZDGPXE2fu03mLMUPfSO3xlsNtJ5+K4kVabDk3GOxpbai+7L+tgvdz&#10;labPJ+9l+nj72m4r01/MTqmHUVq9goiU4l387650nj+Dv1/y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Ij5hM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lSAwgAA&#10;ANsAAAAPAAAAZHJzL2Rvd25yZXYueG1sRE/Pa8IwFL4P/B/CE7ytqQ6cdI0igigexqZD2O3RvLXV&#10;5qUkme3615vDwOPH9ztf9aYRN3K+tqxgmqQgiAuray4VfJ22zwsQPiBrbCyTgj/ysFqOnnLMtO34&#10;k27HUIoYwj5DBVUIbSalLyoy6BPbEkfuxzqDIUJXSu2wi+GmkbM0nUuDNceGClvaVFRcj79GgXnf&#10;ufPrYcD99yVd1+Fl2H2cL0pNxv36DUSgPjzE/+69VjCL6+OX+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SVIDCAAAA2wAAAA8AAAAAAAAAAAAAAAAAlwIAAGRycy9kb3du&#10;cmV2LnhtbFBLBQYAAAAABAAEAPUAAACGAwAAAAA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6641CFE" w14:textId="77777777" w:rsidR="00A77B4D" w:rsidRPr="00565B06" w:rsidRDefault="00FD73FF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6B33E391CA943A4E8B13FA3F01146C95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66CD280E" w14:textId="77777777" w:rsidR="007C0E0E" w:rsidRPr="00565B06" w:rsidRDefault="008501E2" w:rsidP="00B47E1E">
      <w:pPr>
        <w:pStyle w:val="Heading2"/>
      </w:pPr>
      <w:r>
        <w:rPr>
          <w:rStyle w:val="Emphasis"/>
        </w:rPr>
        <w:t>University of Texas at Austin</w:t>
      </w:r>
    </w:p>
    <w:p w14:paraId="6786833D" w14:textId="2A02CB0A" w:rsidR="007C0E0E" w:rsidRDefault="00EC4D52" w:rsidP="007B5EF1">
      <w:pPr>
        <w:pStyle w:val="ListParagraph"/>
        <w:numPr>
          <w:ilvl w:val="0"/>
          <w:numId w:val="17"/>
        </w:numPr>
      </w:pPr>
      <w:r>
        <w:t>Third year</w:t>
      </w:r>
    </w:p>
    <w:p w14:paraId="50D582AB" w14:textId="48340E35" w:rsidR="00EC4D52" w:rsidRDefault="00EC4D52" w:rsidP="007B5EF1">
      <w:pPr>
        <w:pStyle w:val="ListParagraph"/>
        <w:numPr>
          <w:ilvl w:val="0"/>
          <w:numId w:val="17"/>
        </w:numPr>
      </w:pPr>
      <w:r>
        <w:t>Majoring in human biology</w:t>
      </w:r>
    </w:p>
    <w:p w14:paraId="2E65B96A" w14:textId="1011DD5A" w:rsidR="007B5EF1" w:rsidRDefault="007B5EF1" w:rsidP="007B5EF1">
      <w:pPr>
        <w:pStyle w:val="ListParagraph"/>
        <w:numPr>
          <w:ilvl w:val="0"/>
          <w:numId w:val="17"/>
        </w:numPr>
      </w:pPr>
      <w:r>
        <w:t>Pre-pharm</w:t>
      </w:r>
      <w:r w:rsidR="00EC4D52">
        <w:t>acy</w:t>
      </w:r>
      <w:r>
        <w:t xml:space="preserve"> student</w:t>
      </w:r>
    </w:p>
    <w:p w14:paraId="18656DDC" w14:textId="06345230" w:rsidR="00EC4D52" w:rsidRPr="00565B06" w:rsidRDefault="00EC4D52" w:rsidP="007B5EF1">
      <w:pPr>
        <w:pStyle w:val="ListParagraph"/>
        <w:numPr>
          <w:ilvl w:val="0"/>
          <w:numId w:val="17"/>
        </w:numPr>
      </w:pPr>
      <w:r>
        <w:t xml:space="preserve">Austin YAD financial director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2C71672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F86F3D3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4E9D265" wp14:editId="0939397F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BD7F76" id="Experience in circle icon" o:spid="_x0000_s1026" alt="Experienc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KFIwwAA&#10;ANsAAAAPAAAAZHJzL2Rvd25yZXYueG1sRI9BawIxFITvhf6H8ITeatYtFNkaRYTCXixqLbS3x+a5&#10;Wd28LEmq8d83gtDjMDPfMLNFsr04kw+dYwWTcQGCuHG641bB/vP9eQoiRGSNvWNScKUAi/njwwwr&#10;7S68pfMutiJDOFSowMQ4VFKGxpDFMHYDcfYOzluMWfpWao+XDLe9LIviVVrsOC8YHGhlqDntfq2C&#10;zXedpi9f3sv083Fcr2sznMxWqadRWr6BiJTif/jerrWCsoTbl/wD5P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QKFIwwAAANsAAAAPAAAAAAAAAAAAAAAAAJcCAABkcnMvZG93&#10;bnJldi54bWxQSwUGAAAAAAQABAD1AAAAhw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drMRwwAA&#10;ANsAAAAPAAAAZHJzL2Rvd25yZXYueG1sRI9BawIxFITvBf9DeII3zVaxltUopaJ47arF4yN53Wy7&#10;eVk2UVd/fVMQehxm5htmsepcLS7UhsqzgudRBoJYe1NxqeCw3wxfQYSIbLD2TApuFGC17D0tMDf+&#10;yh90KWIpEoRDjgpsjE0uZdCWHIaRb4iT9+VbhzHJtpSmxWuCu1qOs+xFOqw4LVhs6N2S/inOTsH6&#10;8zTB9fe20BrtYervx9nNbZQa9Lu3OYhIXfwPP9o7o2A8gb8v6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drMRwwAAANsAAAAPAAAAAAAAAAAAAAAAAJcCAABkcnMvZG93&#10;bnJldi54bWxQSwUGAAAAAAQABAD1AAAAhwMAAAAA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,1003,,980,,326,2,306,6,287,12,269,20,252,31,238,45,225,62,215,82,207,107,203,135,201,426,201,426,85,428,68,433,52,442,38,454,25,467,14,483,6,501,1,520,0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74490BC" w14:textId="77777777" w:rsidR="005E088C" w:rsidRPr="00565B06" w:rsidRDefault="00FD73FF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A31053B280CB1746983CAA2655AFE316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158ED108" w14:textId="77777777" w:rsidR="005E088C" w:rsidRPr="00565B06" w:rsidRDefault="007B5EF1" w:rsidP="00B47E1E">
      <w:pPr>
        <w:pStyle w:val="Heading2"/>
      </w:pPr>
      <w:r>
        <w:t>Cashier/Food Runner</w:t>
      </w:r>
      <w:r w:rsidR="005E088C" w:rsidRPr="00565B06">
        <w:t xml:space="preserve"> | </w:t>
      </w:r>
      <w:r>
        <w:rPr>
          <w:rStyle w:val="Emphasis"/>
        </w:rPr>
        <w:t>Jason’s Deli</w:t>
      </w:r>
    </w:p>
    <w:p w14:paraId="22F5EA89" w14:textId="77777777" w:rsidR="005E088C" w:rsidRPr="00565B06" w:rsidRDefault="007B5EF1" w:rsidP="004F199F">
      <w:pPr>
        <w:pStyle w:val="Heading3"/>
      </w:pPr>
      <w:r>
        <w:t>June 2016-June 2017</w:t>
      </w:r>
    </w:p>
    <w:p w14:paraId="4F336050" w14:textId="77777777" w:rsidR="00492AFB" w:rsidRDefault="00492AFB" w:rsidP="00492AFB">
      <w:pPr>
        <w:pStyle w:val="ListParagraph"/>
        <w:numPr>
          <w:ilvl w:val="0"/>
          <w:numId w:val="18"/>
        </w:numPr>
      </w:pPr>
      <w:r>
        <w:t>Took orders from the customers and worked the cash register</w:t>
      </w:r>
    </w:p>
    <w:p w14:paraId="0102AF0A" w14:textId="77777777" w:rsidR="00492AFB" w:rsidRDefault="00492AFB" w:rsidP="00492AFB">
      <w:pPr>
        <w:pStyle w:val="ListParagraph"/>
        <w:numPr>
          <w:ilvl w:val="0"/>
          <w:numId w:val="18"/>
        </w:numPr>
      </w:pPr>
      <w:r>
        <w:t>Delivered food to customer’s table and washed the trays</w:t>
      </w:r>
    </w:p>
    <w:p w14:paraId="6ACE4638" w14:textId="7D0BF9DB" w:rsidR="00EC4D52" w:rsidRDefault="00492AFB" w:rsidP="00EC4D52">
      <w:pPr>
        <w:pStyle w:val="ListParagraph"/>
        <w:numPr>
          <w:ilvl w:val="0"/>
          <w:numId w:val="18"/>
        </w:numPr>
      </w:pPr>
      <w:r>
        <w:t xml:space="preserve">Packed to-go orders and assisted other coworkers </w:t>
      </w:r>
    </w:p>
    <w:p w14:paraId="028982A9" w14:textId="1AF0254B" w:rsidR="00EC4D52" w:rsidRPr="00565B06" w:rsidRDefault="00EC4D52" w:rsidP="00EC4D52">
      <w:pPr>
        <w:pStyle w:val="Heading2"/>
      </w:pPr>
      <w:r>
        <w:t xml:space="preserve">Student </w:t>
      </w:r>
      <w:r w:rsidR="007C04ED">
        <w:t>Associate</w:t>
      </w:r>
      <w:r w:rsidRPr="00565B06">
        <w:t xml:space="preserve"> | </w:t>
      </w:r>
      <w:r w:rsidR="007C04ED">
        <w:rPr>
          <w:rStyle w:val="Emphasis"/>
        </w:rPr>
        <w:t>UT Chemistry Department</w:t>
      </w:r>
    </w:p>
    <w:p w14:paraId="70663C72" w14:textId="5C4AA75F" w:rsidR="00EC4D52" w:rsidRDefault="007C04ED" w:rsidP="00EC4D52">
      <w:pPr>
        <w:pStyle w:val="Heading3"/>
      </w:pPr>
      <w:r>
        <w:t>Septemeber 2017-May 2018</w:t>
      </w:r>
    </w:p>
    <w:p w14:paraId="0C5002D9" w14:textId="1D71E049" w:rsidR="007C04ED" w:rsidRDefault="007C04ED" w:rsidP="007C04ED">
      <w:pPr>
        <w:pStyle w:val="ListParagraph"/>
        <w:numPr>
          <w:ilvl w:val="0"/>
          <w:numId w:val="18"/>
        </w:numPr>
      </w:pPr>
      <w:r>
        <w:t>Copied, scanned, filed documents</w:t>
      </w:r>
    </w:p>
    <w:p w14:paraId="22FB4AD0" w14:textId="511CBEBB" w:rsidR="007C04ED" w:rsidRDefault="007C04ED" w:rsidP="007C04ED">
      <w:pPr>
        <w:pStyle w:val="ListParagraph"/>
        <w:numPr>
          <w:ilvl w:val="0"/>
          <w:numId w:val="18"/>
        </w:numPr>
      </w:pPr>
      <w:r>
        <w:t>Set up refreshments for graduate student seminars</w:t>
      </w:r>
    </w:p>
    <w:p w14:paraId="4F7D4137" w14:textId="12551107" w:rsidR="00EC4D52" w:rsidRPr="00565B06" w:rsidRDefault="00640588" w:rsidP="00EC4D52">
      <w:pPr>
        <w:pStyle w:val="ListParagraph"/>
        <w:numPr>
          <w:ilvl w:val="0"/>
          <w:numId w:val="18"/>
        </w:numPr>
      </w:pPr>
      <w:r>
        <w:t>Transfer supplies and papers between the chemistry and biology buildings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D4208C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07644BA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35F7794" wp14:editId="307B5CAE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5DFDE5" id="Skills in circle icon" o:spid="_x0000_s1026" alt="Skill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">
                      <v:shape id="Skills icon circle" o:spid="_x0000_s1027" alt="Skill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Tk8xAAA&#10;ANsAAAAPAAAAZHJzL2Rvd25yZXYueG1sRI9BawIxFITvBf9DeIK3mtVika1RRBD2olRbwd4em9fN&#10;1s3LkqSa/ntTKPQ4zMw3zGKVbCeu5EPrWMFkXIAgrp1uuVHw/rZ9nIMIEVlj55gU/FCA1XLwsMBS&#10;uxsf6HqMjcgQDiUqMDH2pZShNmQxjF1PnL1P5y3GLH0jtcdbhttOToviWVpsOS8Y7GljqL4cv62C&#10;13OV5k8n72X62H/tdpXpL+ag1GiY1i8gIqX4H/5rV1rBdAa/X/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6k5PMQAAADbAAAADwAAAAAAAAAAAAAAAACXAgAAZHJzL2Rv&#10;d25yZXYueG1sUEsFBgAAAAAEAAQA9QAAAIg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1qNwgAA&#10;ANsAAAAPAAAAZHJzL2Rvd25yZXYueG1sRI9Bi8IwFITvC/6H8ARva2oPRapRVBC8qd0FPT6bZ1ts&#10;XmoTa91fvxEW9jjMzDfMfNmbWnTUusqygsk4AkGcW11xoeD7a/s5BeE8ssbaMil4kYPlYvAxx1Tb&#10;Jx+py3whAoRdigpK75tUSpeXZNCNbUMcvKttDfog20LqFp8BbmoZR1EiDVYcFkpsaFNSfsseRsHh&#10;jOssv0Q3d7pz8hNX+9N12yk1GvarGQhPvf8P/7V3WkGcwPtL+AFy8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7Wo3CAAAA2wAAAA8AAAAAAAAAAAAAAAAAlwIAAGRycy9kb3du&#10;cmV2LnhtbFBLBQYAAAAABAAEAPUAAACGAwAAAAA=&#10;" path="m35,0l49,2,60,10,67,21,70,35,67,48,60,60,49,67,35,70,21,67,10,60,3,48,,35,3,21,10,10,21,2,35,0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jlXvgAA&#10;ANsAAAAPAAAAZHJzL2Rvd25yZXYueG1sRI/NCsIwEITvgu8QVvCmqT+IVKOoIOjRWvC6NGtbbDal&#10;iVp9eiMIHoeZ+YZZrltTiQc1rrSsYDSMQBBnVpecK0jP+8EchPPIGivLpOBFDtarbmeJsbZPPtEj&#10;8bkIEHYxKii8r2MpXVaQQTe0NXHwrrYx6INscqkbfAa4qeQ4imbSYMlhocCadgVlt+RuFFjaI7+z&#10;l04ux5HTs4PdbtOpUv1eu1mA8NT6f/jXPmgF0wl8v4Qf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I5V74AAADbAAAADwAAAAAAAAAAAAAAAACXAgAAZHJzL2Rvd25yZXYu&#10;eG1sUEsFBgAAAAAEAAQA9QAAAIIDAAAAAA=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,327,2,289,9,250,22,212,72,260,121,307,169,353,188,371,206,385,223,394,240,400,256,402,272,400,289,393,306,383,323,368,345,344,363,325,378,307,389,291,396,276,400,263,400,249,397,236,391,222,381,208,368,192,352,175,303,125,254,75,204,23,246,10,287,3,327,0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IFqxAAA&#10;ANsAAAAPAAAAZHJzL2Rvd25yZXYueG1sRI/NasMwEITvhbyD2EBvjZwSUuNECYmhNJdS6uQBFmn9&#10;01orx5Id5+2rQqHHYWa+Ybb7ybZipN43jhUsFwkIYu1Mw5WCy/n1KQXhA7LB1jEpuJOH/W72sMXM&#10;uBt/0liESkQI+wwV1CF0mZRe12TRL1xHHL3S9RZDlH0lTY+3CLetfE6StbTYcFyosaO8Jv1dDFZB&#10;/nINuT6+r5d5+nadhtJ/fJVaqcf5dNiACDSF//Bf+2QUrFbw+yX+ALn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BasQAAADbAAAADwAAAAAAAAAAAAAAAACXAgAAZHJzL2Rv&#10;d25yZXYueG1sUEsFBgAAAAAEAAQA9QAAAIgDAAAAAA=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,424,7,416,17,404,30,388,45,370,61,350,80,328,100,305,120,280,142,254,164,228,186,201,208,176,230,151,252,127,271,104,290,84,307,66,321,51,344,32,369,17,395,7,423,1,451,0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MlIIwQAA&#10;ANsAAAAPAAAAZHJzL2Rvd25yZXYueG1sRI9BawIxFITvBf9DeAVvNduiolujuILgteqhx8fmmaxu&#10;XsIm1fXfG6HgcZiZb5jFqnetuFIXG88KPkcFCOLa64aNguNh+zEDEROyxtYzKbhThNVy8LbAUvsb&#10;/9B1n4zIEI4lKrAphVLKWFtyGEc+EGfv5DuHKcvOSN3hLcNdK7+KYiodNpwXLAbaWKov+z+nYGNO&#10;h7CrJtV2Hsbn2fzXmjZVSg3f+/U3iER9eoX/2zutYDyB55f8A+Ty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jJSCMEAAADbAAAADwAAAAAAAAAAAAAAAACXAgAAZHJzL2Rvd25y&#10;ZXYueG1sUEsFBgAAAAAEAAQA9QAAAIU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,535,1,520,2,505,4,494,5,486,5,483,6,481,8,473,12,460,17,444,24,425,33,403,43,380,55,356,69,331,84,307,102,284,121,262,142,243,165,228,189,216,366,0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4376C49" w14:textId="77777777" w:rsidR="00143224" w:rsidRPr="00565B06" w:rsidRDefault="00FD73FF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2EEAA8554B8C754AADAF78903A557404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020BC60" w14:textId="77777777" w:rsidTr="003C776B">
        <w:trPr>
          <w:trHeight w:val="828"/>
        </w:trPr>
        <w:tc>
          <w:tcPr>
            <w:tcW w:w="4320" w:type="dxa"/>
          </w:tcPr>
          <w:p w14:paraId="7956C4F4" w14:textId="35ABD7E5" w:rsidR="00143224" w:rsidRPr="00565B06" w:rsidRDefault="00A0798B" w:rsidP="00565B06">
            <w:pPr>
              <w:pStyle w:val="ListBullet"/>
              <w:spacing w:after="80"/>
            </w:pPr>
            <w:r>
              <w:t xml:space="preserve">Strong </w:t>
            </w:r>
            <w:r w:rsidR="003B02D8">
              <w:t>Self-Motivation</w:t>
            </w:r>
          </w:p>
          <w:p w14:paraId="10CEB39D" w14:textId="77777777" w:rsidR="00316CE4" w:rsidRPr="00565B06" w:rsidRDefault="003B02D8" w:rsidP="003B02D8">
            <w:pPr>
              <w:pStyle w:val="ListBullet"/>
              <w:spacing w:after="80"/>
            </w:pPr>
            <w:r>
              <w:t>Fluent in Chinese (</w:t>
            </w:r>
            <w:r w:rsidR="003C776B">
              <w:t>Cantonese</w:t>
            </w:r>
            <w:r w:rsidR="00C84B91">
              <w:t>)</w:t>
            </w:r>
          </w:p>
        </w:tc>
        <w:tc>
          <w:tcPr>
            <w:tcW w:w="4320" w:type="dxa"/>
            <w:tcMar>
              <w:left w:w="576" w:type="dxa"/>
            </w:tcMar>
          </w:tcPr>
          <w:p w14:paraId="64CD41F5" w14:textId="59327747" w:rsidR="00143224" w:rsidRPr="00565B06" w:rsidRDefault="00486E29" w:rsidP="00565B06">
            <w:pPr>
              <w:pStyle w:val="ListBullet"/>
              <w:spacing w:after="80"/>
            </w:pPr>
            <w:r>
              <w:t>Well o</w:t>
            </w:r>
            <w:r w:rsidR="003C776B">
              <w:t>rganized</w:t>
            </w:r>
          </w:p>
          <w:p w14:paraId="3D332AD7" w14:textId="77777777" w:rsidR="00486E29" w:rsidRDefault="003C776B" w:rsidP="00486E29">
            <w:pPr>
              <w:pStyle w:val="ListBullet"/>
              <w:spacing w:after="80"/>
            </w:pPr>
            <w:r>
              <w:t>Works well with other people</w:t>
            </w:r>
          </w:p>
          <w:p w14:paraId="09BE2F14" w14:textId="6EFF4555" w:rsidR="00486E29" w:rsidRPr="00565B06" w:rsidRDefault="00486E29" w:rsidP="00486E29">
            <w:pPr>
              <w:pStyle w:val="ListBullet"/>
              <w:spacing w:after="80"/>
            </w:pPr>
            <w:r>
              <w:t>Time management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18A45EF8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62E78BDC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79F590E" wp14:editId="07281966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082B2C" id="Activities in circle 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o7HL4QAADW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OSZw8D7AAAA4QEAABMAAAAAAAAAAAAA&#10;AAAAAAAAAFtDb250ZW50X1R5cGVzXS54bWxQSwECLQAUAAYACAAAACEAI7Jq4dcAAACUAQAACwAA&#10;AAAAAAAAAAAAAAAsAQAAX3JlbHMvLnJlbHNQSwECLQAUAAYACAAAACEAkno7HL4QAADWeAAADgAA&#10;AAAAAAAAAAAAAAAsAgAAZHJzL2Uyb0RvYy54bWxQSwECLQAUAAYACAAAACEAGGrsh9kAAAADAQAA&#10;DwAAAAAAAAAAAAAAAAAWEwAAZHJzL2Rvd25yZXYueG1sUEsFBgAAAAAEAAQA8wAAABw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6OdwxQAA&#10;ANsAAAAPAAAAZHJzL2Rvd25yZXYueG1sRI9PawIxFMTvBb9DeEJvNWtbrGyNIoXCXiz+aaG9PTav&#10;m62blyVJNX57Iwgeh5n5DTNbJNuJA/nQOlYwHhUgiGunW24UfO7eH6YgQkTW2DkmBScKsJgP7mZY&#10;anfkDR22sREZwqFEBSbGvpQy1IYshpHribP367zFmKVvpPZ4zHDbyceimEiLLecFgz29Gar323+r&#10;YP1dpenTl/cy/Xz8rVaV6fdmo9T9MC1fQURK8Ra+tiut4PkFLl/yD5DzM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o53DFAAAA2wAAAA8AAAAAAAAAAAAAAAAAlwIAAGRycy9k&#10;b3ducmV2LnhtbFBLBQYAAAAABAAEAPUAAACJ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3bcDvwAA&#10;ANsAAAAPAAAAZHJzL2Rvd25yZXYueG1sRE/LisIwFN0L/kO4wmxEUx+IVKMUQZzNLLTq+tpc22Jz&#10;U5pY699PFoLLw3mvt52pREuNKy0rmIwjEMSZ1SXnCs7pfrQE4TyyxsoyKXiTg+2m31tjrO2Lj9Se&#10;fC5CCLsYFRTe17GULivIoBvbmjhwd9sY9AE2udQNvkK4qeQ0ihbSYMmhocCadgVlj9PTKLhck/mu&#10;/pvpa1od2vcwmfDN7JX6GXTJCoSnzn/FH/evVjAPY8OX8APk5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fdtwO/AAAA2wAAAA8AAAAAAAAAAAAAAAAAlwIAAGRycy9kb3ducmV2&#10;LnhtbFBLBQYAAAAABAAEAPUAAACD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3D0xAAA&#10;ANsAAAAPAAAAZHJzL2Rvd25yZXYueG1sRI/RaoNAFETfC/mH5Qb61qzaJiTWVUqhkJeUJO0HXNxb&#10;Fd274q6J9uuzhUIeh5k5w2TFZDpxocE1lhXEqwgEcWl1w5WC76+Ppy0I55E1dpZJwUwOinzxkGGq&#10;7ZVPdDn7SgQIuxQV1N73qZSurMmgW9meOHg/djDogxwqqQe8BrjpZBJFG2mw4bBQY0/vNZXteTSB&#10;ksTlYU2875/b4zjb9fg7zp9KPS6nt1cQniZ/D/+391rByw7+voQfI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rNw9MQAAADbAAAADwAAAAAAAAAAAAAAAACXAgAAZHJzL2Rv&#10;d25yZXYueG1sUEsFBgAAAAAEAAQA9QAAAIgDAAAAAA=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i3YwQAA&#10;ANsAAAAPAAAAZHJzL2Rvd25yZXYueG1sRE9Ni8IwEL0v+B/CCF4WTXVdkdpUiiDuxYO6eh6bsS02&#10;k9LEWv+9OSzs8fG+k3VvatFR6yrLCqaTCARxbnXFhYLf03a8BOE8ssbaMil4kYN1OvhIMNb2yQfq&#10;jr4QIYRdjApK75tYSpeXZNBNbEMcuJttDfoA20LqFp8h3NRyFkULabDi0FBiQ5uS8vvxYRScL9l8&#10;0+y/9OVU77rXZzblq9kqNRr22QqEp97/i//cP1rBd1gfvoQfIN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HIt2MEAAADbAAAADwAAAAAAAAAAAAAAAACXAgAAZHJzL2Rvd25y&#10;ZXYueG1sUEsFBgAAAAAEAAQA9QAAAIUDAAAAAA=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7ED60B8" w14:textId="49D676CC" w:rsidR="00AC7C34" w:rsidRPr="00565B06" w:rsidRDefault="00486E29" w:rsidP="00486E29">
            <w:pPr>
              <w:pStyle w:val="Heading1"/>
              <w:outlineLvl w:val="0"/>
            </w:pPr>
            <w:r>
              <w:t>Activities</w:t>
            </w:r>
          </w:p>
        </w:tc>
      </w:tr>
    </w:tbl>
    <w:p w14:paraId="74DC07B0" w14:textId="79C6BB4A" w:rsidR="00316CE4" w:rsidRDefault="00486E29" w:rsidP="00486E29">
      <w:pPr>
        <w:pStyle w:val="ListParagraph"/>
        <w:numPr>
          <w:ilvl w:val="0"/>
          <w:numId w:val="19"/>
        </w:numPr>
      </w:pPr>
      <w:r>
        <w:t>Tennis team player</w:t>
      </w:r>
    </w:p>
    <w:p w14:paraId="1FDE72C3" w14:textId="72BC665F" w:rsidR="00486E29" w:rsidRDefault="00486E29" w:rsidP="00FE28A1">
      <w:pPr>
        <w:pStyle w:val="ListParagraph"/>
        <w:numPr>
          <w:ilvl w:val="0"/>
          <w:numId w:val="19"/>
        </w:numPr>
      </w:pPr>
      <w:r>
        <w:t>Orchestra member</w:t>
      </w:r>
      <w:bookmarkStart w:id="0" w:name="_GoBack"/>
      <w:bookmarkEnd w:id="0"/>
    </w:p>
    <w:p w14:paraId="392EE670" w14:textId="5C3F7AD7" w:rsidR="00486E29" w:rsidRDefault="00640588" w:rsidP="00486E29">
      <w:pPr>
        <w:pStyle w:val="ListParagraph"/>
        <w:numPr>
          <w:ilvl w:val="0"/>
          <w:numId w:val="19"/>
        </w:numPr>
      </w:pPr>
      <w:r>
        <w:t>Austin YAD member and financial director</w:t>
      </w:r>
    </w:p>
    <w:p w14:paraId="0EA732DB" w14:textId="79E4F0B1" w:rsidR="00486E29" w:rsidRDefault="00486E29" w:rsidP="00486E29">
      <w:pPr>
        <w:pStyle w:val="ListParagraph"/>
        <w:numPr>
          <w:ilvl w:val="0"/>
          <w:numId w:val="19"/>
        </w:numPr>
      </w:pPr>
      <w:r>
        <w:t>Volunteer at local elementary and junior high schools</w:t>
      </w:r>
    </w:p>
    <w:p w14:paraId="3F56A42C" w14:textId="330BD78B" w:rsidR="00486E29" w:rsidRPr="00565B06" w:rsidRDefault="00486E29" w:rsidP="00486E29">
      <w:pPr>
        <w:pStyle w:val="ListParagraph"/>
        <w:numPr>
          <w:ilvl w:val="0"/>
          <w:numId w:val="19"/>
        </w:numPr>
      </w:pPr>
      <w:r>
        <w:t>Volunteer at charity walks and runs</w:t>
      </w:r>
    </w:p>
    <w:sectPr w:rsidR="00486E29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82295" w14:textId="77777777" w:rsidR="00FD73FF" w:rsidRDefault="00FD73FF" w:rsidP="00F534FB">
      <w:pPr>
        <w:spacing w:after="0"/>
      </w:pPr>
      <w:r>
        <w:separator/>
      </w:r>
    </w:p>
  </w:endnote>
  <w:endnote w:type="continuationSeparator" w:id="0">
    <w:p w14:paraId="607CCDA2" w14:textId="77777777" w:rsidR="00FD73FF" w:rsidRDefault="00FD73F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3E45D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8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43632" w14:textId="77777777" w:rsidR="00FD73FF" w:rsidRDefault="00FD73FF" w:rsidP="00F534FB">
      <w:pPr>
        <w:spacing w:after="0"/>
      </w:pPr>
      <w:r>
        <w:separator/>
      </w:r>
    </w:p>
  </w:footnote>
  <w:footnote w:type="continuationSeparator" w:id="0">
    <w:p w14:paraId="1072740B" w14:textId="77777777" w:rsidR="00FD73FF" w:rsidRDefault="00FD73F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8F2EB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08C926" wp14:editId="09199B5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7" name="Rectangle 7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A03ED1" id="Rectangle 7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DkmcPA+wAAAOEBAAATAAAAAAAAAAAAAAAAAAAAAABbQ29udGVu&#10;dF9UeXBlc10ueG1sUEsBAi0AFAAGAAgAAAAhACOyauHXAAAAlAEAAAsAAAAAAAAAAAAAAAAALAEA&#10;AF9yZWxzLy5yZWxzUEsBAi0AFAAGAAgAAAAhAA29mcemAgAAqQUAAA4AAAAAAAAAAAAAAAAALA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427B33"/>
    <w:multiLevelType w:val="hybridMultilevel"/>
    <w:tmpl w:val="3934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4533B8"/>
    <w:multiLevelType w:val="hybridMultilevel"/>
    <w:tmpl w:val="AD02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D28DE"/>
    <w:multiLevelType w:val="hybridMultilevel"/>
    <w:tmpl w:val="E898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7C6C76"/>
    <w:multiLevelType w:val="hybridMultilevel"/>
    <w:tmpl w:val="5C74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C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1712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02D8"/>
    <w:rsid w:val="003C776B"/>
    <w:rsid w:val="003D217B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6E29"/>
    <w:rsid w:val="004915EA"/>
    <w:rsid w:val="00492AFB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A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0588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3CE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B5EF1"/>
    <w:rsid w:val="007C04ED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501E2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A5354"/>
    <w:rsid w:val="009B4952"/>
    <w:rsid w:val="009C63EE"/>
    <w:rsid w:val="009D0878"/>
    <w:rsid w:val="009D449D"/>
    <w:rsid w:val="009E62E6"/>
    <w:rsid w:val="009E65EC"/>
    <w:rsid w:val="009F2058"/>
    <w:rsid w:val="009F391D"/>
    <w:rsid w:val="00A0798B"/>
    <w:rsid w:val="00A1144C"/>
    <w:rsid w:val="00A1329C"/>
    <w:rsid w:val="00A25023"/>
    <w:rsid w:val="00A2760D"/>
    <w:rsid w:val="00A42CE4"/>
    <w:rsid w:val="00A56B81"/>
    <w:rsid w:val="00A628CD"/>
    <w:rsid w:val="00A6314E"/>
    <w:rsid w:val="00A77B4D"/>
    <w:rsid w:val="00A8052D"/>
    <w:rsid w:val="00A9077F"/>
    <w:rsid w:val="00AA04BD"/>
    <w:rsid w:val="00AA276C"/>
    <w:rsid w:val="00AA7109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84B91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6275"/>
    <w:rsid w:val="00DD2D34"/>
    <w:rsid w:val="00DD467E"/>
    <w:rsid w:val="00DE136D"/>
    <w:rsid w:val="00DE4136"/>
    <w:rsid w:val="00DE4550"/>
    <w:rsid w:val="00DE6534"/>
    <w:rsid w:val="00DF0F24"/>
    <w:rsid w:val="00DF6311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C4D52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235D"/>
    <w:rsid w:val="00F935BF"/>
    <w:rsid w:val="00F94EB5"/>
    <w:rsid w:val="00FA4359"/>
    <w:rsid w:val="00FA4C84"/>
    <w:rsid w:val="00FB0F18"/>
    <w:rsid w:val="00FD73FF"/>
    <w:rsid w:val="00FE18B2"/>
    <w:rsid w:val="00FE28A1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115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9A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vianlam282/Library/Containers/com.microsoft.Word/Data/Library/Caches/1033/TM16402609/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61DCEDB1DD3A42B9F2E1C9FABAE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21E46-9170-FC42-A876-2063CACBF18C}"/>
      </w:docPartPr>
      <w:docPartBody>
        <w:p w:rsidR="003835AA" w:rsidRDefault="009961B4">
          <w:pPr>
            <w:pStyle w:val="F861DCEDB1DD3A42B9F2E1C9FABAE813"/>
          </w:pPr>
          <w:r w:rsidRPr="009D0878">
            <w:t>Address</w:t>
          </w:r>
        </w:p>
      </w:docPartBody>
    </w:docPart>
    <w:docPart>
      <w:docPartPr>
        <w:name w:val="6D8D32EF67E0304EB7D819895106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90518-8072-DC47-921A-31A5DE7BF3F1}"/>
      </w:docPartPr>
      <w:docPartBody>
        <w:p w:rsidR="003835AA" w:rsidRDefault="009961B4">
          <w:pPr>
            <w:pStyle w:val="6D8D32EF67E0304EB7D8198951063144"/>
          </w:pPr>
          <w:r w:rsidRPr="009D0878">
            <w:t>Phone</w:t>
          </w:r>
        </w:p>
      </w:docPartBody>
    </w:docPart>
    <w:docPart>
      <w:docPartPr>
        <w:name w:val="305ACFE60E80884F8A7C8F8F3F3E5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7982B-2C59-8143-B5DC-981F6357D081}"/>
      </w:docPartPr>
      <w:docPartBody>
        <w:p w:rsidR="003835AA" w:rsidRDefault="009961B4">
          <w:pPr>
            <w:pStyle w:val="305ACFE60E80884F8A7C8F8F3F3E5BE6"/>
          </w:pPr>
          <w:r w:rsidRPr="009D0878">
            <w:t>Email</w:t>
          </w:r>
        </w:p>
      </w:docPartBody>
    </w:docPart>
    <w:docPart>
      <w:docPartPr>
        <w:name w:val="47E7FC223F6CC84DA4F95B178B491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501C8-2EB1-1647-9A52-EF64D624D0DB}"/>
      </w:docPartPr>
      <w:docPartBody>
        <w:p w:rsidR="003835AA" w:rsidRDefault="009961B4">
          <w:pPr>
            <w:pStyle w:val="47E7FC223F6CC84DA4F95B178B49157E"/>
          </w:pPr>
          <w:r w:rsidRPr="00565B06">
            <w:t>Objective</w:t>
          </w:r>
        </w:p>
      </w:docPartBody>
    </w:docPart>
    <w:docPart>
      <w:docPartPr>
        <w:name w:val="6B33E391CA943A4E8B13FA3F01146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587E5-B6C6-9448-9A22-1C0B56B5A4E2}"/>
      </w:docPartPr>
      <w:docPartBody>
        <w:p w:rsidR="003835AA" w:rsidRDefault="009961B4">
          <w:pPr>
            <w:pStyle w:val="6B33E391CA943A4E8B13FA3F01146C95"/>
          </w:pPr>
          <w:r w:rsidRPr="00565B06">
            <w:t>Education</w:t>
          </w:r>
        </w:p>
      </w:docPartBody>
    </w:docPart>
    <w:docPart>
      <w:docPartPr>
        <w:name w:val="A31053B280CB1746983CAA2655AFE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CC42F-FD5E-A34F-8B7B-3ECF58372684}"/>
      </w:docPartPr>
      <w:docPartBody>
        <w:p w:rsidR="003835AA" w:rsidRDefault="009961B4">
          <w:pPr>
            <w:pStyle w:val="A31053B280CB1746983CAA2655AFE316"/>
          </w:pPr>
          <w:r w:rsidRPr="00565B06">
            <w:t>Experience</w:t>
          </w:r>
        </w:p>
      </w:docPartBody>
    </w:docPart>
    <w:docPart>
      <w:docPartPr>
        <w:name w:val="2EEAA8554B8C754AADAF78903A557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90B57-72B9-CA47-B3F5-2F7C6D507E51}"/>
      </w:docPartPr>
      <w:docPartBody>
        <w:p w:rsidR="003835AA" w:rsidRDefault="009961B4">
          <w:pPr>
            <w:pStyle w:val="2EEAA8554B8C754AADAF78903A557404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B4"/>
    <w:rsid w:val="003835AA"/>
    <w:rsid w:val="009961B4"/>
    <w:rsid w:val="00BC4556"/>
    <w:rsid w:val="00E9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59B7CA6946314DA3CA54EE87C39F8F">
    <w:name w:val="0659B7CA6946314DA3CA54EE87C39F8F"/>
  </w:style>
  <w:style w:type="paragraph" w:customStyle="1" w:styleId="DCDF99B3C6BBB148911BEC07186D040E">
    <w:name w:val="DCDF99B3C6BBB148911BEC07186D040E"/>
  </w:style>
  <w:style w:type="paragraph" w:customStyle="1" w:styleId="F861DCEDB1DD3A42B9F2E1C9FABAE813">
    <w:name w:val="F861DCEDB1DD3A42B9F2E1C9FABAE813"/>
  </w:style>
  <w:style w:type="paragraph" w:customStyle="1" w:styleId="6D8D32EF67E0304EB7D8198951063144">
    <w:name w:val="6D8D32EF67E0304EB7D8198951063144"/>
  </w:style>
  <w:style w:type="paragraph" w:customStyle="1" w:styleId="305ACFE60E80884F8A7C8F8F3F3E5BE6">
    <w:name w:val="305ACFE60E80884F8A7C8F8F3F3E5BE6"/>
  </w:style>
  <w:style w:type="paragraph" w:customStyle="1" w:styleId="F81901DC69CDD34EB6C37C5EECFBD7D1">
    <w:name w:val="F81901DC69CDD34EB6C37C5EECFBD7D1"/>
  </w:style>
  <w:style w:type="paragraph" w:customStyle="1" w:styleId="D8D4D8948C04AC40922BD49E1D6EB9C0">
    <w:name w:val="D8D4D8948C04AC40922BD49E1D6EB9C0"/>
  </w:style>
  <w:style w:type="paragraph" w:customStyle="1" w:styleId="47E7FC223F6CC84DA4F95B178B49157E">
    <w:name w:val="47E7FC223F6CC84DA4F95B178B49157E"/>
  </w:style>
  <w:style w:type="paragraph" w:customStyle="1" w:styleId="540397CBE2DAFB4DA80238A9E35B21A3">
    <w:name w:val="540397CBE2DAFB4DA80238A9E35B21A3"/>
  </w:style>
  <w:style w:type="paragraph" w:customStyle="1" w:styleId="6B33E391CA943A4E8B13FA3F01146C95">
    <w:name w:val="6B33E391CA943A4E8B13FA3F01146C95"/>
  </w:style>
  <w:style w:type="paragraph" w:customStyle="1" w:styleId="2C541B9FB207E543AA574ACBB3ACC618">
    <w:name w:val="2C541B9FB207E543AA574ACBB3ACC618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CEF7E6D544D1394AA38712B3A5882276">
    <w:name w:val="CEF7E6D544D1394AA38712B3A5882276"/>
  </w:style>
  <w:style w:type="paragraph" w:customStyle="1" w:styleId="090C34A918073449A763EC16F8DFF257">
    <w:name w:val="090C34A918073449A763EC16F8DFF257"/>
  </w:style>
  <w:style w:type="paragraph" w:customStyle="1" w:styleId="DBB5AC9802D2614785EF78D4111D8846">
    <w:name w:val="DBB5AC9802D2614785EF78D4111D8846"/>
  </w:style>
  <w:style w:type="paragraph" w:customStyle="1" w:styleId="CAF72FE6D0B99249820ECF7D2BF7C710">
    <w:name w:val="CAF72FE6D0B99249820ECF7D2BF7C710"/>
  </w:style>
  <w:style w:type="paragraph" w:customStyle="1" w:styleId="3E848C6AB5C00F48B4176D440705DCC6">
    <w:name w:val="3E848C6AB5C00F48B4176D440705DCC6"/>
  </w:style>
  <w:style w:type="paragraph" w:customStyle="1" w:styleId="034C403734FD0B428D3E7BC4C2643072">
    <w:name w:val="034C403734FD0B428D3E7BC4C2643072"/>
  </w:style>
  <w:style w:type="paragraph" w:customStyle="1" w:styleId="CC4EE77F20F48742B08EB93002DBBD8B">
    <w:name w:val="CC4EE77F20F48742B08EB93002DBBD8B"/>
  </w:style>
  <w:style w:type="paragraph" w:customStyle="1" w:styleId="0A2F98BFC5E3B443AB07A17D301D82CC">
    <w:name w:val="0A2F98BFC5E3B443AB07A17D301D82CC"/>
  </w:style>
  <w:style w:type="paragraph" w:customStyle="1" w:styleId="F86A88BE26B0514C929EB2FF01D3A2FB">
    <w:name w:val="F86A88BE26B0514C929EB2FF01D3A2FB"/>
  </w:style>
  <w:style w:type="paragraph" w:customStyle="1" w:styleId="A31053B280CB1746983CAA2655AFE316">
    <w:name w:val="A31053B280CB1746983CAA2655AFE316"/>
  </w:style>
  <w:style w:type="paragraph" w:customStyle="1" w:styleId="BF224CE65436594CB61A78D80882AA7A">
    <w:name w:val="BF224CE65436594CB61A78D80882AA7A"/>
  </w:style>
  <w:style w:type="paragraph" w:customStyle="1" w:styleId="CD2F7C2C2549D848931DF95539F6E095">
    <w:name w:val="CD2F7C2C2549D848931DF95539F6E095"/>
  </w:style>
  <w:style w:type="paragraph" w:customStyle="1" w:styleId="572EF5DA4DF47F4DB49F955C161C2FD4">
    <w:name w:val="572EF5DA4DF47F4DB49F955C161C2FD4"/>
  </w:style>
  <w:style w:type="paragraph" w:customStyle="1" w:styleId="2FBA6CC14578F04EA785DBEA6FD0A24E">
    <w:name w:val="2FBA6CC14578F04EA785DBEA6FD0A24E"/>
  </w:style>
  <w:style w:type="paragraph" w:customStyle="1" w:styleId="D3FE5D40EDC395469D71D28FCB953847">
    <w:name w:val="D3FE5D40EDC395469D71D28FCB953847"/>
  </w:style>
  <w:style w:type="paragraph" w:customStyle="1" w:styleId="6C7D898161BE66459818C463BE13628A">
    <w:name w:val="6C7D898161BE66459818C463BE13628A"/>
  </w:style>
  <w:style w:type="paragraph" w:customStyle="1" w:styleId="1DF3F046BE263F48B150D179D83B92C0">
    <w:name w:val="1DF3F046BE263F48B150D179D83B92C0"/>
  </w:style>
  <w:style w:type="paragraph" w:customStyle="1" w:styleId="7448218A35051341A525528B13B22C27">
    <w:name w:val="7448218A35051341A525528B13B22C27"/>
  </w:style>
  <w:style w:type="paragraph" w:customStyle="1" w:styleId="9D6AA136AC23654C80726066393DACE7">
    <w:name w:val="9D6AA136AC23654C80726066393DACE7"/>
  </w:style>
  <w:style w:type="paragraph" w:customStyle="1" w:styleId="975DF2FF9980F44986AD9E68A014610E">
    <w:name w:val="975DF2FF9980F44986AD9E68A014610E"/>
  </w:style>
  <w:style w:type="paragraph" w:customStyle="1" w:styleId="2EEAA8554B8C754AADAF78903A557404">
    <w:name w:val="2EEAA8554B8C754AADAF78903A557404"/>
  </w:style>
  <w:style w:type="paragraph" w:customStyle="1" w:styleId="F40545F2AAB4384298F7FDBA25CDD616">
    <w:name w:val="F40545F2AAB4384298F7FDBA25CDD616"/>
  </w:style>
  <w:style w:type="paragraph" w:customStyle="1" w:styleId="24AB5309CE334549BC57EBB1C52DC4A9">
    <w:name w:val="24AB5309CE334549BC57EBB1C52DC4A9"/>
  </w:style>
  <w:style w:type="paragraph" w:customStyle="1" w:styleId="C9F092A9D1C4544ABC65D63C1C40BF32">
    <w:name w:val="C9F092A9D1C4544ABC65D63C1C40BF32"/>
  </w:style>
  <w:style w:type="paragraph" w:customStyle="1" w:styleId="01AC9C47C7956448AC8F8465B02A561D">
    <w:name w:val="01AC9C47C7956448AC8F8465B02A561D"/>
  </w:style>
  <w:style w:type="paragraph" w:customStyle="1" w:styleId="ADC3C6AAED577942AC109B59CB544EB6">
    <w:name w:val="ADC3C6AAED577942AC109B59CB544EB6"/>
  </w:style>
  <w:style w:type="paragraph" w:customStyle="1" w:styleId="209D23E7A2032D46B59D830398FC40EB">
    <w:name w:val="209D23E7A2032D46B59D830398FC40EB"/>
  </w:style>
  <w:style w:type="paragraph" w:customStyle="1" w:styleId="F2A43B38B4887046B54A12E1A0B34F98">
    <w:name w:val="F2A43B38B4887046B54A12E1A0B34F98"/>
  </w:style>
  <w:style w:type="paragraph" w:customStyle="1" w:styleId="CB23A6E3CA0D1B4381D8A78C27CA471D">
    <w:name w:val="CB23A6E3CA0D1B4381D8A78C27CA471D"/>
    <w:rsid w:val="003835AA"/>
  </w:style>
  <w:style w:type="paragraph" w:customStyle="1" w:styleId="1B2174B6782E704A8BC1F3B690483E08">
    <w:name w:val="1B2174B6782E704A8BC1F3B690483E08"/>
    <w:rsid w:val="003835AA"/>
  </w:style>
  <w:style w:type="paragraph" w:customStyle="1" w:styleId="75BF7B88B0923649A2BAFC8A89B0E861">
    <w:name w:val="75BF7B88B0923649A2BAFC8A89B0E861"/>
    <w:rsid w:val="00383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The Block on Pearl North 
2208 Pearl St.
 Austin, TX 78705</CompanyAddress>
  <CompanyPhone>832-512-3087</CompanyPhone>
  <CompanyFax/>
  <CompanyEmail>Vivianlam282@yahoo.com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52</TotalTime>
  <Pages>1</Pages>
  <Words>182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Vivian</dc:creator>
  <cp:keywords/>
  <dc:description/>
  <cp:lastModifiedBy>Lam, Vivian</cp:lastModifiedBy>
  <cp:revision>4</cp:revision>
  <dcterms:created xsi:type="dcterms:W3CDTF">2017-09-24T01:44:00Z</dcterms:created>
  <dcterms:modified xsi:type="dcterms:W3CDTF">2019-08-07T21:06:00Z</dcterms:modified>
  <cp:category/>
  <cp:contentStatus/>
</cp:coreProperties>
</file>